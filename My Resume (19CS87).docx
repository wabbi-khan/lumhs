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B3244" w14:textId="6F541139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2568"/>
      </w:tblGrid>
      <w:tr w:rsidR="00AD0DDD" w14:paraId="58746397" w14:textId="77777777" w:rsidTr="00B51F34">
        <w:trPr>
          <w:trHeight w:val="1810"/>
        </w:trPr>
        <w:tc>
          <w:tcPr>
            <w:tcW w:w="10790" w:type="dxa"/>
            <w:gridSpan w:val="16"/>
            <w:tcBorders>
              <w:bottom w:val="single" w:sz="24" w:space="0" w:color="2C3B57" w:themeColor="text2"/>
            </w:tcBorders>
          </w:tcPr>
          <w:p w14:paraId="59845669" w14:textId="530EAE48" w:rsidR="00AD0DDD" w:rsidRDefault="0079544E" w:rsidP="00B51F34">
            <w:pPr>
              <w:pStyle w:val="Heading1"/>
            </w:pPr>
            <w:r>
              <w:t>ALI HASNAIN ARAIN</w:t>
            </w:r>
          </w:p>
          <w:p w14:paraId="44F3CFB6" w14:textId="03189C57" w:rsidR="00AD0DDD" w:rsidRPr="00AD0DDD" w:rsidRDefault="0079544E" w:rsidP="00B51F34">
            <w:pPr>
              <w:pStyle w:val="Heading2"/>
            </w:pPr>
            <w:r>
              <w:t>COMPUTER SYSTEM ENGINEER</w:t>
            </w:r>
          </w:p>
        </w:tc>
      </w:tr>
      <w:tr w:rsidR="00AD0DDD" w14:paraId="794363F6" w14:textId="77777777" w:rsidTr="00B51F34">
        <w:trPr>
          <w:trHeight w:val="149"/>
        </w:trPr>
        <w:tc>
          <w:tcPr>
            <w:tcW w:w="10790" w:type="dxa"/>
            <w:gridSpan w:val="16"/>
            <w:tcBorders>
              <w:top w:val="single" w:sz="24" w:space="0" w:color="2C3B57" w:themeColor="text2"/>
            </w:tcBorders>
            <w:vAlign w:val="center"/>
          </w:tcPr>
          <w:p w14:paraId="041D75F8" w14:textId="203A0B23" w:rsidR="00AD0DDD" w:rsidRDefault="00AD0DDD" w:rsidP="00B51F34"/>
        </w:tc>
      </w:tr>
      <w:tr w:rsidR="0079544E" w14:paraId="446E5B71" w14:textId="77777777" w:rsidTr="00B51F34">
        <w:trPr>
          <w:gridAfter w:val="1"/>
          <w:wAfter w:w="2568" w:type="dxa"/>
          <w:trHeight w:val="314"/>
        </w:trPr>
        <w:tc>
          <w:tcPr>
            <w:tcW w:w="142" w:type="dxa"/>
            <w:vAlign w:val="center"/>
          </w:tcPr>
          <w:p w14:paraId="295ECF67" w14:textId="77777777" w:rsidR="0079544E" w:rsidRPr="00D06709" w:rsidRDefault="0079544E" w:rsidP="00B51F34"/>
        </w:tc>
        <w:tc>
          <w:tcPr>
            <w:tcW w:w="284" w:type="dxa"/>
            <w:shd w:val="clear" w:color="auto" w:fill="2C3B57" w:themeFill="text2"/>
            <w:vAlign w:val="center"/>
          </w:tcPr>
          <w:p w14:paraId="35475FC9" w14:textId="77777777" w:rsidR="0079544E" w:rsidRPr="00DF1CB4" w:rsidRDefault="0079544E" w:rsidP="00B51F3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0E3272CC" w14:textId="77777777" w:rsidR="0079544E" w:rsidRPr="00D06709" w:rsidRDefault="0079544E" w:rsidP="00B51F34"/>
        </w:tc>
        <w:tc>
          <w:tcPr>
            <w:tcW w:w="2130" w:type="dxa"/>
            <w:vAlign w:val="center"/>
          </w:tcPr>
          <w:p w14:paraId="406AA83E" w14:textId="7AF546B9" w:rsidR="0079544E" w:rsidRPr="00FA4DB0" w:rsidRDefault="0079544E" w:rsidP="00B51F34">
            <w:r>
              <w:t>+923423987710</w:t>
            </w:r>
          </w:p>
        </w:tc>
        <w:tc>
          <w:tcPr>
            <w:tcW w:w="138" w:type="dxa"/>
            <w:vAlign w:val="center"/>
          </w:tcPr>
          <w:p w14:paraId="56C52BD6" w14:textId="77777777" w:rsidR="0079544E" w:rsidRDefault="0079544E" w:rsidP="00B51F34"/>
        </w:tc>
        <w:tc>
          <w:tcPr>
            <w:tcW w:w="284" w:type="dxa"/>
            <w:shd w:val="clear" w:color="auto" w:fill="2C3B57" w:themeFill="text2"/>
            <w:vAlign w:val="center"/>
          </w:tcPr>
          <w:p w14:paraId="652F9E5C" w14:textId="77777777" w:rsidR="0079544E" w:rsidRPr="00DF1CB4" w:rsidRDefault="0079544E" w:rsidP="00B51F3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14:paraId="6EDB25A8" w14:textId="77777777" w:rsidR="0079544E" w:rsidRDefault="0079544E" w:rsidP="00B51F34"/>
        </w:tc>
        <w:tc>
          <w:tcPr>
            <w:tcW w:w="2126" w:type="dxa"/>
            <w:vAlign w:val="center"/>
          </w:tcPr>
          <w:p w14:paraId="68408FFF" w14:textId="530CCE21" w:rsidR="0079544E" w:rsidRPr="00FA4DB0" w:rsidRDefault="0079544E" w:rsidP="00B51F34">
            <w:r>
              <w:t>Alihasnain2k19@gmail.com</w:t>
            </w:r>
          </w:p>
        </w:tc>
        <w:tc>
          <w:tcPr>
            <w:tcW w:w="142" w:type="dxa"/>
            <w:vAlign w:val="center"/>
          </w:tcPr>
          <w:p w14:paraId="0FE10E1E" w14:textId="77777777" w:rsidR="0079544E" w:rsidRDefault="0079544E" w:rsidP="00B51F34"/>
        </w:tc>
        <w:tc>
          <w:tcPr>
            <w:tcW w:w="317" w:type="dxa"/>
            <w:shd w:val="clear" w:color="auto" w:fill="2C3B57" w:themeFill="text2"/>
            <w:vAlign w:val="center"/>
          </w:tcPr>
          <w:p w14:paraId="47E75EA1" w14:textId="77777777" w:rsidR="0079544E" w:rsidRPr="00DF1CB4" w:rsidRDefault="0079544E" w:rsidP="00B51F3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14:paraId="12261624" w14:textId="77777777" w:rsidR="0079544E" w:rsidRDefault="0079544E" w:rsidP="00B51F34"/>
        </w:tc>
        <w:tc>
          <w:tcPr>
            <w:tcW w:w="2092" w:type="dxa"/>
            <w:gridSpan w:val="3"/>
            <w:vAlign w:val="center"/>
          </w:tcPr>
          <w:p w14:paraId="5A2C19C6" w14:textId="2E9C56B2" w:rsidR="0079544E" w:rsidRPr="00FA4DB0" w:rsidRDefault="0079544E" w:rsidP="00B51F34">
            <w:r>
              <w:t>House No:Z-73,P.O</w:t>
            </w:r>
            <w:r w:rsidR="00B51F34">
              <w:t xml:space="preserve">        </w:t>
            </w:r>
            <w:r>
              <w:t xml:space="preserve"> </w:t>
            </w:r>
            <w:r w:rsidR="00B51F34">
              <w:t xml:space="preserve"> </w:t>
            </w:r>
            <w:r>
              <w:t>Box, Khipro District Sanghar.</w:t>
            </w:r>
          </w:p>
        </w:tc>
        <w:tc>
          <w:tcPr>
            <w:tcW w:w="142" w:type="dxa"/>
            <w:vAlign w:val="center"/>
          </w:tcPr>
          <w:p w14:paraId="68E5B1B2" w14:textId="77777777" w:rsidR="0079544E" w:rsidRDefault="0079544E" w:rsidP="00B51F34"/>
        </w:tc>
      </w:tr>
      <w:tr w:rsidR="00AD0DDD" w14:paraId="7B25F035" w14:textId="77777777" w:rsidTr="00B51F34">
        <w:trPr>
          <w:trHeight w:val="161"/>
        </w:trPr>
        <w:tc>
          <w:tcPr>
            <w:tcW w:w="10790" w:type="dxa"/>
            <w:gridSpan w:val="16"/>
            <w:tcBorders>
              <w:bottom w:val="single" w:sz="24" w:space="0" w:color="CADEE5" w:themeColor="background2"/>
            </w:tcBorders>
            <w:vAlign w:val="center"/>
          </w:tcPr>
          <w:p w14:paraId="58B6E2C1" w14:textId="7F8D3C20" w:rsidR="00AD0DDD" w:rsidRDefault="00AD0DDD" w:rsidP="00B51F34"/>
        </w:tc>
      </w:tr>
      <w:tr w:rsidR="00560EA0" w14:paraId="4C7B29BC" w14:textId="77777777" w:rsidTr="00B51F34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797D293F" w14:textId="5769D95F" w:rsidR="00560EA0" w:rsidRPr="005F5561" w:rsidRDefault="00077CD2" w:rsidP="00B51F34">
            <w:pPr>
              <w:pStyle w:val="Heading3"/>
            </w:pPr>
            <w:sdt>
              <w:sdtPr>
                <w:id w:val="723336852"/>
                <w:placeholder>
                  <w:docPart w:val="61496B5802574A5FA04622FDA8551F32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F5561">
                  <w:t>Objective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51A449CD" w14:textId="77777777" w:rsidR="00560EA0" w:rsidRDefault="00560EA0" w:rsidP="00B51F34"/>
        </w:tc>
        <w:tc>
          <w:tcPr>
            <w:tcW w:w="3560" w:type="dxa"/>
            <w:gridSpan w:val="3"/>
            <w:tcBorders>
              <w:top w:val="single" w:sz="24" w:space="0" w:color="CADEE5" w:themeColor="background2"/>
            </w:tcBorders>
            <w:vAlign w:val="bottom"/>
          </w:tcPr>
          <w:p w14:paraId="26B01750" w14:textId="77777777" w:rsidR="00560EA0" w:rsidRDefault="00560EA0" w:rsidP="00B51F34"/>
        </w:tc>
      </w:tr>
      <w:tr w:rsidR="00560EA0" w14:paraId="27E04A12" w14:textId="77777777" w:rsidTr="00B51F34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2BFCEAB0" w14:textId="77777777" w:rsidR="00560EA0" w:rsidRPr="005F5561" w:rsidRDefault="00560EA0" w:rsidP="00B51F3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14:paraId="20C4302A" w14:textId="77777777" w:rsidR="00560EA0" w:rsidRDefault="00560EA0" w:rsidP="00B51F34"/>
        </w:tc>
        <w:tc>
          <w:tcPr>
            <w:tcW w:w="3560" w:type="dxa"/>
            <w:gridSpan w:val="3"/>
            <w:shd w:val="clear" w:color="auto" w:fill="CADEE5" w:themeFill="background2"/>
            <w:vAlign w:val="bottom"/>
          </w:tcPr>
          <w:p w14:paraId="21788703" w14:textId="77777777" w:rsidR="00560EA0" w:rsidRDefault="00077CD2" w:rsidP="00B51F34">
            <w:pPr>
              <w:pStyle w:val="Heading3"/>
            </w:pPr>
            <w:sdt>
              <w:sdtPr>
                <w:id w:val="-2075571490"/>
                <w:placeholder>
                  <w:docPart w:val="4C05FE53885D4F18AD99F1F0888296B0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14:paraId="34A1458A" w14:textId="77777777" w:rsidTr="00B51F34">
        <w:trPr>
          <w:trHeight w:val="168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62864F0E" w14:textId="4209086A" w:rsidR="00AD6FA4" w:rsidRDefault="002C6B6F" w:rsidP="00B51F34">
            <w:pPr>
              <w:pStyle w:val="Text"/>
            </w:pPr>
            <w:r>
              <w:t xml:space="preserve">I am a recent university graduate with BE in Computer System with the experience of 1 year in different fields </w:t>
            </w:r>
            <w:r w:rsidR="00886639">
              <w:t>like</w:t>
            </w:r>
            <w:r>
              <w:t xml:space="preserve"> Web-Development</w:t>
            </w:r>
            <w:r w:rsidR="006811DA">
              <w:t xml:space="preserve"> and Web-Designing, also fond of doing hardware projects like Arduino based projects. I have completed the data science course in Python.</w:t>
            </w:r>
            <w:r>
              <w:t xml:space="preserve"> </w:t>
            </w:r>
          </w:p>
        </w:tc>
        <w:tc>
          <w:tcPr>
            <w:tcW w:w="284" w:type="dxa"/>
            <w:vMerge w:val="restart"/>
            <w:vAlign w:val="center"/>
          </w:tcPr>
          <w:p w14:paraId="5593C6F8" w14:textId="77777777" w:rsidR="00AD6FA4" w:rsidRDefault="00AD6FA4" w:rsidP="00B51F34"/>
        </w:tc>
        <w:tc>
          <w:tcPr>
            <w:tcW w:w="3560" w:type="dxa"/>
            <w:gridSpan w:val="3"/>
            <w:vMerge w:val="restart"/>
            <w:shd w:val="clear" w:color="auto" w:fill="CADEE5" w:themeFill="background2"/>
          </w:tcPr>
          <w:p w14:paraId="6C6136BC" w14:textId="5769FC08" w:rsidR="00AD6FA4" w:rsidRDefault="00B51F34" w:rsidP="00BD4033">
            <w:pPr>
              <w:pStyle w:val="Text"/>
            </w:pPr>
            <w:r>
              <w:t>Mehran University Of Engineering And Technology</w:t>
            </w:r>
            <w:r w:rsidR="00BD4033">
              <w:t>,</w:t>
            </w:r>
          </w:p>
          <w:p w14:paraId="3CD421FD" w14:textId="0FF57A85" w:rsidR="00AD6FA4" w:rsidRDefault="00B51F34" w:rsidP="00BD4033">
            <w:pPr>
              <w:pStyle w:val="Text"/>
            </w:pPr>
            <w:r>
              <w:t>Jamshoro</w:t>
            </w:r>
            <w:r w:rsidR="00BD4033">
              <w:t>,</w:t>
            </w:r>
          </w:p>
          <w:p w14:paraId="3128BF07" w14:textId="48C56552" w:rsidR="00AD6FA4" w:rsidRDefault="00B51F34" w:rsidP="00B51F34">
            <w:pPr>
              <w:pStyle w:val="Text"/>
            </w:pPr>
            <w:r>
              <w:t>Sindh-Pakistan</w:t>
            </w:r>
          </w:p>
          <w:p w14:paraId="03353A66" w14:textId="77777777" w:rsidR="00AD6FA4" w:rsidRDefault="00AD6FA4" w:rsidP="00B51F34">
            <w:pPr>
              <w:pStyle w:val="Text"/>
            </w:pPr>
          </w:p>
          <w:p w14:paraId="2C0E2024" w14:textId="1268F1B6" w:rsidR="00AD6FA4" w:rsidRDefault="00B51F34" w:rsidP="00B51F34">
            <w:pPr>
              <w:pStyle w:val="Text"/>
            </w:pPr>
            <w:r>
              <w:t xml:space="preserve">3.25 CGPA with </w:t>
            </w:r>
            <w:r w:rsidR="006F1B0E">
              <w:t>well knowledge and experience with Python developing.</w:t>
            </w:r>
          </w:p>
          <w:p w14:paraId="34F3CAB1" w14:textId="77777777" w:rsidR="00AD6FA4" w:rsidRDefault="00AD6FA4" w:rsidP="00B51F34">
            <w:pPr>
              <w:pStyle w:val="Text"/>
            </w:pPr>
          </w:p>
          <w:p w14:paraId="07B3A8F8" w14:textId="77777777" w:rsidR="00AD6FA4" w:rsidRDefault="00077CD2" w:rsidP="00B51F34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4692543549BA49C69738C0E764C6D299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p w14:paraId="13994FC6" w14:textId="39D295A6" w:rsidR="00AD6FA4" w:rsidRDefault="006F1B0E" w:rsidP="006F1B0E">
            <w:pPr>
              <w:pStyle w:val="ListParagraph"/>
            </w:pPr>
            <w:r>
              <w:t xml:space="preserve">ARTIFICIAL INTELLIGENCE </w:t>
            </w:r>
          </w:p>
          <w:p w14:paraId="5EC3E2C9" w14:textId="0F23F18F" w:rsidR="006F1B0E" w:rsidRDefault="006F1B0E" w:rsidP="006F1B0E">
            <w:pPr>
              <w:pStyle w:val="ListParagraph"/>
            </w:pPr>
            <w:r>
              <w:t>PYTHON DEVELOPER</w:t>
            </w:r>
          </w:p>
          <w:p w14:paraId="70F6BC6F" w14:textId="2CDE79D0" w:rsidR="006F1B0E" w:rsidRDefault="006F1B0E" w:rsidP="006F1B0E">
            <w:pPr>
              <w:pStyle w:val="ListParagraph"/>
            </w:pPr>
            <w:r>
              <w:t>DATA SCIENCE</w:t>
            </w:r>
          </w:p>
          <w:p w14:paraId="6DF3DA7B" w14:textId="3AF2FD68" w:rsidR="006F1B0E" w:rsidRDefault="00891116" w:rsidP="006F1B0E">
            <w:pPr>
              <w:pStyle w:val="ListParagraph"/>
            </w:pPr>
            <w:r>
              <w:t>MACHINE LEARNING</w:t>
            </w:r>
          </w:p>
          <w:p w14:paraId="16F05C98" w14:textId="17F6B632" w:rsidR="00891116" w:rsidRDefault="003C5615" w:rsidP="006F1B0E">
            <w:pPr>
              <w:pStyle w:val="ListParagraph"/>
            </w:pPr>
            <w:r>
              <w:t>WELL COMMUNICATION SKILLS</w:t>
            </w:r>
          </w:p>
          <w:p w14:paraId="6EB8563B" w14:textId="77777777" w:rsidR="00BD4033" w:rsidRDefault="00BD4033" w:rsidP="00BD4033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7B9609DC" w14:textId="77777777" w:rsidR="00AD6FA4" w:rsidRDefault="00077CD2" w:rsidP="00B51F34">
            <w:pPr>
              <w:pStyle w:val="Heading3"/>
            </w:pPr>
            <w:sdt>
              <w:sdtPr>
                <w:id w:val="1387539318"/>
                <w:placeholder>
                  <w:docPart w:val="584C37D3184646E688F16E1D02CB6449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D0DDD">
                  <w:t>AWARDS</w:t>
                </w:r>
              </w:sdtContent>
            </w:sdt>
          </w:p>
          <w:p w14:paraId="3BD30588" w14:textId="77777777" w:rsidR="00AD6FA4" w:rsidRDefault="003C5615" w:rsidP="003C5615">
            <w:pPr>
              <w:pStyle w:val="ListParagraph"/>
            </w:pPr>
            <w:r>
              <w:t xml:space="preserve">CERTIFICATE OF PYTHON COURSE FROM COURSERA </w:t>
            </w:r>
          </w:p>
          <w:p w14:paraId="0D95B796" w14:textId="77777777" w:rsidR="003C5615" w:rsidRDefault="003C5615" w:rsidP="003C5615">
            <w:pPr>
              <w:pStyle w:val="ListParagraph"/>
            </w:pPr>
            <w:r>
              <w:t xml:space="preserve">DATA SCIENCE CERTIFIED BY COURSERA </w:t>
            </w:r>
          </w:p>
          <w:p w14:paraId="12392085" w14:textId="60470752" w:rsidR="003C5615" w:rsidRPr="00AD0DDD" w:rsidRDefault="003C5615" w:rsidP="003C5615">
            <w:pPr>
              <w:pStyle w:val="ListParagraph"/>
            </w:pPr>
            <w:r>
              <w:t xml:space="preserve">ARTIFICIAL ITELLIGENCE </w:t>
            </w:r>
            <w:r w:rsidR="00A24BDF">
              <w:t>CERTIFIED</w:t>
            </w:r>
          </w:p>
        </w:tc>
      </w:tr>
      <w:tr w:rsidR="00AD6FA4" w14:paraId="6BBDC2E0" w14:textId="77777777" w:rsidTr="00B51F34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29F593F4" w14:textId="65460B89" w:rsidR="00AD6FA4" w:rsidRDefault="00077CD2" w:rsidP="00B51F34">
            <w:pPr>
              <w:pStyle w:val="Heading3"/>
            </w:pPr>
            <w:sdt>
              <w:sdtPr>
                <w:id w:val="1813675065"/>
                <w:placeholder>
                  <w:docPart w:val="41FB70E8C5A84AFA85AA7AE679BFA6F8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4D39C2CB" w14:textId="77777777" w:rsidR="00AD6FA4" w:rsidRDefault="00AD6FA4" w:rsidP="00B51F34"/>
        </w:tc>
        <w:tc>
          <w:tcPr>
            <w:tcW w:w="3560" w:type="dxa"/>
            <w:gridSpan w:val="3"/>
            <w:vMerge/>
            <w:shd w:val="clear" w:color="auto" w:fill="CADEE5" w:themeFill="background2"/>
            <w:vAlign w:val="center"/>
          </w:tcPr>
          <w:p w14:paraId="3BF2C6B4" w14:textId="77777777" w:rsidR="00AD6FA4" w:rsidRDefault="00AD6FA4" w:rsidP="00B51F34"/>
        </w:tc>
      </w:tr>
      <w:tr w:rsidR="00AD6FA4" w14:paraId="18B05E3F" w14:textId="77777777" w:rsidTr="00B51F34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69EA0342" w14:textId="312B8C88" w:rsidR="00AD6FA4" w:rsidRDefault="00AE1B7B" w:rsidP="00B51F34">
            <w:pPr>
              <w:pStyle w:val="Dates"/>
            </w:pPr>
            <w:r>
              <w:t>18 Oct 2020-To-Onwards</w:t>
            </w:r>
          </w:p>
          <w:p w14:paraId="518BECCB" w14:textId="1199DA36" w:rsidR="00AD6FA4" w:rsidRDefault="00B56D5A" w:rsidP="00B51F34">
            <w:pPr>
              <w:pStyle w:val="Text"/>
            </w:pPr>
            <w:r>
              <w:t>Python Developer in Fiverr</w:t>
            </w:r>
          </w:p>
          <w:p w14:paraId="0007FE38" w14:textId="01D4525A" w:rsidR="00AD6FA4" w:rsidRDefault="00AD6FA4" w:rsidP="00B51F34">
            <w:pPr>
              <w:pStyle w:val="Dates"/>
            </w:pPr>
          </w:p>
          <w:p w14:paraId="4DB04EFC" w14:textId="0615E957" w:rsidR="00FA4DB0" w:rsidRDefault="00B56D5A" w:rsidP="00B51F34">
            <w:pPr>
              <w:pStyle w:val="Dates"/>
            </w:pPr>
            <w:r>
              <w:t>07 Jan 2021-To-Onwards</w:t>
            </w:r>
          </w:p>
          <w:p w14:paraId="1BFBFA0E" w14:textId="4C26D73A" w:rsidR="00FA4DB0" w:rsidRDefault="00B56D5A" w:rsidP="000A066F">
            <w:pPr>
              <w:pStyle w:val="Text"/>
            </w:pPr>
            <w:r>
              <w:t>Data Scientist.</w:t>
            </w:r>
          </w:p>
          <w:p w14:paraId="2CB4B7BD" w14:textId="77777777" w:rsidR="00AD6FA4" w:rsidRDefault="00FA4DB0" w:rsidP="00B51F34">
            <w:pPr>
              <w:pStyle w:val="Dates"/>
            </w:pPr>
            <w:r>
              <w:t xml:space="preserve"> </w:t>
            </w:r>
          </w:p>
          <w:p w14:paraId="1DD1114D" w14:textId="3D94ECBA" w:rsidR="00AD6FA4" w:rsidRDefault="00B56D5A" w:rsidP="00B51F34">
            <w:pPr>
              <w:pStyle w:val="Text"/>
              <w:numPr>
                <w:ilvl w:val="0"/>
                <w:numId w:val="12"/>
              </w:numPr>
            </w:pPr>
            <w:r>
              <w:t xml:space="preserve">Developed games in Python like </w:t>
            </w:r>
            <w:r w:rsidR="00B33EE4">
              <w:t>“M</w:t>
            </w:r>
            <w:r>
              <w:t xml:space="preserve">ind </w:t>
            </w:r>
            <w:r w:rsidR="00B33EE4">
              <w:t>G</w:t>
            </w:r>
            <w:r>
              <w:t xml:space="preserve">uessing </w:t>
            </w:r>
            <w:r w:rsidR="00B33EE4">
              <w:t>G</w:t>
            </w:r>
            <w:r>
              <w:t>ame</w:t>
            </w:r>
            <w:r w:rsidR="00B33EE4">
              <w:t>”</w:t>
            </w:r>
            <w:r>
              <w:t xml:space="preserve"> </w:t>
            </w:r>
            <w:r w:rsidR="00B33EE4">
              <w:t>and</w:t>
            </w:r>
            <w:r>
              <w:t xml:space="preserve"> </w:t>
            </w:r>
            <w:r w:rsidR="00B33EE4">
              <w:t>“F</w:t>
            </w:r>
            <w:r>
              <w:t xml:space="preserve">ace </w:t>
            </w:r>
            <w:r w:rsidR="00B33EE4">
              <w:t>A</w:t>
            </w:r>
            <w:r>
              <w:t xml:space="preserve">ngle </w:t>
            </w:r>
            <w:r w:rsidR="00B33EE4">
              <w:t>P</w:t>
            </w:r>
            <w:r>
              <w:t xml:space="preserve">icture </w:t>
            </w:r>
            <w:r w:rsidR="00B33EE4">
              <w:t>C</w:t>
            </w:r>
            <w:r>
              <w:t>apture</w:t>
            </w:r>
            <w:r w:rsidR="00B33EE4">
              <w:t>”</w:t>
            </w:r>
            <w:r>
              <w:t xml:space="preserve"> </w:t>
            </w:r>
            <w:r w:rsidR="00B33EE4">
              <w:t>etc.</w:t>
            </w:r>
          </w:p>
          <w:p w14:paraId="2BF9A088" w14:textId="7A483D16" w:rsidR="00B33EE4" w:rsidRPr="00560EA0" w:rsidRDefault="00B33EE4" w:rsidP="00B51F34">
            <w:pPr>
              <w:pStyle w:val="Text"/>
              <w:numPr>
                <w:ilvl w:val="0"/>
                <w:numId w:val="12"/>
              </w:numPr>
            </w:pPr>
            <w:r>
              <w:t>Handle the data visualization of different companies like “Titanic’s”, “Tips” etc.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22905734" w14:textId="77777777" w:rsidR="00AD6FA4" w:rsidRDefault="00AD6FA4" w:rsidP="00B51F34"/>
        </w:tc>
        <w:tc>
          <w:tcPr>
            <w:tcW w:w="3560" w:type="dxa"/>
            <w:gridSpan w:val="3"/>
            <w:vMerge/>
            <w:shd w:val="clear" w:color="auto" w:fill="CADEE5" w:themeFill="background2"/>
            <w:vAlign w:val="center"/>
          </w:tcPr>
          <w:p w14:paraId="166E188C" w14:textId="77777777" w:rsidR="00AD6FA4" w:rsidRDefault="00AD6FA4" w:rsidP="00B51F34"/>
        </w:tc>
      </w:tr>
      <w:tr w:rsidR="00AD6FA4" w14:paraId="7B69990E" w14:textId="77777777" w:rsidTr="00B51F34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411C50E2" w14:textId="18982805" w:rsidR="00AD6FA4" w:rsidRDefault="00077CD2" w:rsidP="00B51F34">
            <w:pPr>
              <w:pStyle w:val="Heading3"/>
            </w:pPr>
            <w:sdt>
              <w:sdtPr>
                <w:id w:val="-1530558845"/>
                <w:placeholder>
                  <w:docPart w:val="38D4CB5099EA44FF82F5A4C9817EC784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560EA0">
                  <w:t>Communication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7657B834" w14:textId="77777777" w:rsidR="00AD6FA4" w:rsidRDefault="00AD6FA4" w:rsidP="00B51F34"/>
        </w:tc>
        <w:tc>
          <w:tcPr>
            <w:tcW w:w="3560" w:type="dxa"/>
            <w:gridSpan w:val="3"/>
            <w:vMerge/>
            <w:shd w:val="clear" w:color="auto" w:fill="CADEE5" w:themeFill="background2"/>
            <w:vAlign w:val="center"/>
          </w:tcPr>
          <w:p w14:paraId="1E429562" w14:textId="77777777" w:rsidR="00AD6FA4" w:rsidRDefault="00AD6FA4" w:rsidP="00B51F34"/>
        </w:tc>
      </w:tr>
      <w:tr w:rsidR="00AD6FA4" w14:paraId="5E959220" w14:textId="77777777" w:rsidTr="00B51F34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1D21A0BB" w14:textId="0CEC54B8" w:rsidR="00AD6FA4" w:rsidRPr="00560EA0" w:rsidRDefault="00886639" w:rsidP="00B51F34">
            <w:pPr>
              <w:pStyle w:val="Text"/>
            </w:pPr>
            <w:r w:rsidRPr="00886639">
              <w:t xml:space="preserve">I am able to convey my ideas to users very </w:t>
            </w:r>
            <w:r w:rsidRPr="00886639">
              <w:t>conveniently</w:t>
            </w:r>
            <w:r w:rsidRPr="00886639">
              <w:t xml:space="preserve"> in order for best understanding.</w:t>
            </w:r>
            <w:r>
              <w:t xml:space="preserve"> </w:t>
            </w:r>
            <w:r w:rsidR="006E573E">
              <w:t xml:space="preserve">The presentation of </w:t>
            </w:r>
            <w:r w:rsidR="003B0A83">
              <w:t>different projects are well expressed by me</w:t>
            </w:r>
            <w:r>
              <w:t>.</w:t>
            </w:r>
            <w:r w:rsidR="003B0A83">
              <w:t xml:space="preserve"> 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2E1FD61D" w14:textId="77777777" w:rsidR="00AD6FA4" w:rsidRDefault="00AD6FA4" w:rsidP="00B51F34"/>
        </w:tc>
        <w:tc>
          <w:tcPr>
            <w:tcW w:w="3560" w:type="dxa"/>
            <w:gridSpan w:val="3"/>
            <w:vMerge/>
            <w:shd w:val="clear" w:color="auto" w:fill="CADEE5" w:themeFill="background2"/>
            <w:vAlign w:val="center"/>
          </w:tcPr>
          <w:p w14:paraId="1665E882" w14:textId="77777777" w:rsidR="00AD6FA4" w:rsidRDefault="00AD6FA4" w:rsidP="00B51F34"/>
        </w:tc>
      </w:tr>
      <w:tr w:rsidR="00AD6FA4" w14:paraId="05908CB5" w14:textId="77777777" w:rsidTr="00B51F34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2B13B9BB" w14:textId="77777777" w:rsidR="00AD6FA4" w:rsidRPr="00560EA0" w:rsidRDefault="00077CD2" w:rsidP="00B51F34">
            <w:pPr>
              <w:pStyle w:val="Heading3"/>
            </w:pPr>
            <w:sdt>
              <w:sdtPr>
                <w:id w:val="1845886759"/>
                <w:placeholder>
                  <w:docPart w:val="24ED78CE3B7048CFAEE65047D4847372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560EA0">
                  <w:t>Leadership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EC90830" w14:textId="77777777" w:rsidR="00AD6FA4" w:rsidRDefault="00AD6FA4" w:rsidP="00B51F34"/>
        </w:tc>
        <w:tc>
          <w:tcPr>
            <w:tcW w:w="3560" w:type="dxa"/>
            <w:gridSpan w:val="3"/>
            <w:vMerge/>
            <w:shd w:val="clear" w:color="auto" w:fill="CADEE5" w:themeFill="background2"/>
            <w:vAlign w:val="center"/>
          </w:tcPr>
          <w:p w14:paraId="714BD753" w14:textId="77777777" w:rsidR="00AD6FA4" w:rsidRDefault="00AD6FA4" w:rsidP="00B51F34"/>
        </w:tc>
      </w:tr>
      <w:tr w:rsidR="00AD6FA4" w14:paraId="1B3237CF" w14:textId="77777777" w:rsidTr="00B51F34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6C0F7839" w14:textId="33239A49" w:rsidR="00AD6FA4" w:rsidRPr="00560EA0" w:rsidRDefault="003B0A83" w:rsidP="003B0A83">
            <w:pPr>
              <w:pStyle w:val="Text"/>
            </w:pPr>
            <w:r>
              <w:t>In almost projects, I lead my team and perform different tasks and project</w:t>
            </w:r>
            <w:r w:rsidR="00886639">
              <w:t xml:space="preserve">. </w:t>
            </w:r>
            <w:r w:rsidR="00886639" w:rsidRPr="00886639">
              <w:t>I have the ability of leading my team according to problem and handling all the stress and issues in any problem.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288419EB" w14:textId="77777777" w:rsidR="00AD6FA4" w:rsidRDefault="00AD6FA4" w:rsidP="00B51F34"/>
        </w:tc>
        <w:tc>
          <w:tcPr>
            <w:tcW w:w="3560" w:type="dxa"/>
            <w:gridSpan w:val="3"/>
            <w:vMerge/>
            <w:shd w:val="clear" w:color="auto" w:fill="CADEE5" w:themeFill="background2"/>
            <w:vAlign w:val="center"/>
          </w:tcPr>
          <w:p w14:paraId="6EE325E8" w14:textId="77777777" w:rsidR="00AD6FA4" w:rsidRDefault="00AD6FA4" w:rsidP="00B51F34"/>
        </w:tc>
      </w:tr>
      <w:tr w:rsidR="00AD6FA4" w14:paraId="696F5197" w14:textId="77777777" w:rsidTr="00B51F34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7093C3DB" w14:textId="10807F01" w:rsidR="00AD6FA4" w:rsidRPr="00560EA0" w:rsidRDefault="00AD6FA4" w:rsidP="00B51F34">
            <w:pPr>
              <w:pStyle w:val="Heading3"/>
            </w:pP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FCDA995" w14:textId="77777777" w:rsidR="00AD6FA4" w:rsidRDefault="00AD6FA4" w:rsidP="00B51F34"/>
        </w:tc>
        <w:tc>
          <w:tcPr>
            <w:tcW w:w="3560" w:type="dxa"/>
            <w:gridSpan w:val="3"/>
            <w:vMerge/>
            <w:shd w:val="clear" w:color="auto" w:fill="CADEE5" w:themeFill="background2"/>
            <w:vAlign w:val="center"/>
          </w:tcPr>
          <w:p w14:paraId="3FEFB13D" w14:textId="77777777" w:rsidR="00AD6FA4" w:rsidRDefault="00AD6FA4" w:rsidP="00B51F34"/>
        </w:tc>
      </w:tr>
      <w:tr w:rsidR="00AD6FA4" w14:paraId="22AA720B" w14:textId="77777777" w:rsidTr="00B51F34">
        <w:trPr>
          <w:trHeight w:val="79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6E9A054A" w14:textId="4B0B8189" w:rsidR="00AD6FA4" w:rsidRPr="00560EA0" w:rsidRDefault="00AD6FA4" w:rsidP="00B51F34">
            <w:pPr>
              <w:pStyle w:val="Text"/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25C9D641" w14:textId="77777777" w:rsidR="00AD6FA4" w:rsidRDefault="00AD6FA4" w:rsidP="00B51F34"/>
        </w:tc>
        <w:tc>
          <w:tcPr>
            <w:tcW w:w="3560" w:type="dxa"/>
            <w:gridSpan w:val="3"/>
            <w:vMerge/>
            <w:shd w:val="clear" w:color="auto" w:fill="CADEE5" w:themeFill="background2"/>
            <w:vAlign w:val="center"/>
          </w:tcPr>
          <w:p w14:paraId="4B2D4485" w14:textId="77777777" w:rsidR="00AD6FA4" w:rsidRDefault="00AD6FA4" w:rsidP="00B51F34"/>
        </w:tc>
      </w:tr>
      <w:tr w:rsidR="00AD6FA4" w14:paraId="2E0FB90B" w14:textId="77777777" w:rsidTr="00B51F34">
        <w:trPr>
          <w:trHeight w:val="482"/>
        </w:trPr>
        <w:tc>
          <w:tcPr>
            <w:tcW w:w="10790" w:type="dxa"/>
            <w:gridSpan w:val="16"/>
            <w:tcBorders>
              <w:bottom w:val="single" w:sz="36" w:space="0" w:color="CADEE5" w:themeColor="background2"/>
            </w:tcBorders>
          </w:tcPr>
          <w:p w14:paraId="7FE5CDA9" w14:textId="77777777" w:rsidR="00AD6FA4" w:rsidRDefault="00AD6FA4" w:rsidP="00B51F34"/>
        </w:tc>
      </w:tr>
    </w:tbl>
    <w:p w14:paraId="2C3A9D29" w14:textId="72A2D9E7" w:rsidR="00AB03FA" w:rsidRDefault="00AB03FA" w:rsidP="000A066F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A9955" w14:textId="77777777" w:rsidR="00077CD2" w:rsidRDefault="00077CD2" w:rsidP="00DF1CB4">
      <w:r>
        <w:separator/>
      </w:r>
    </w:p>
  </w:endnote>
  <w:endnote w:type="continuationSeparator" w:id="0">
    <w:p w14:paraId="2C21CCAF" w14:textId="77777777" w:rsidR="00077CD2" w:rsidRDefault="00077CD2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3DED7" w14:textId="77777777" w:rsidR="00077CD2" w:rsidRDefault="00077CD2" w:rsidP="00DF1CB4">
      <w:r>
        <w:separator/>
      </w:r>
    </w:p>
  </w:footnote>
  <w:footnote w:type="continuationSeparator" w:id="0">
    <w:p w14:paraId="3DAB96CB" w14:textId="77777777" w:rsidR="00077CD2" w:rsidRDefault="00077CD2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522"/>
        </w:tabs>
        <w:ind w:left="52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B322E"/>
    <w:multiLevelType w:val="hybridMultilevel"/>
    <w:tmpl w:val="70E0B512"/>
    <w:lvl w:ilvl="0" w:tplc="04090009">
      <w:start w:val="1"/>
      <w:numFmt w:val="bullet"/>
      <w:lvlText w:val="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4E"/>
    <w:rsid w:val="00012F03"/>
    <w:rsid w:val="00077CD2"/>
    <w:rsid w:val="000A066F"/>
    <w:rsid w:val="00262884"/>
    <w:rsid w:val="002B73E2"/>
    <w:rsid w:val="002C6B6F"/>
    <w:rsid w:val="002D3AB8"/>
    <w:rsid w:val="003B0A83"/>
    <w:rsid w:val="003C5615"/>
    <w:rsid w:val="00413477"/>
    <w:rsid w:val="00486E1B"/>
    <w:rsid w:val="004A586E"/>
    <w:rsid w:val="00560EA0"/>
    <w:rsid w:val="00561ABB"/>
    <w:rsid w:val="005E09DE"/>
    <w:rsid w:val="005F5561"/>
    <w:rsid w:val="00633A2A"/>
    <w:rsid w:val="00680892"/>
    <w:rsid w:val="006811DA"/>
    <w:rsid w:val="006C60E6"/>
    <w:rsid w:val="006E573E"/>
    <w:rsid w:val="006F1B0E"/>
    <w:rsid w:val="00762D65"/>
    <w:rsid w:val="0079544E"/>
    <w:rsid w:val="00816AD1"/>
    <w:rsid w:val="00886639"/>
    <w:rsid w:val="00891116"/>
    <w:rsid w:val="009835F5"/>
    <w:rsid w:val="00A24BDF"/>
    <w:rsid w:val="00A520FA"/>
    <w:rsid w:val="00AB03FA"/>
    <w:rsid w:val="00AD0DDD"/>
    <w:rsid w:val="00AD6FA4"/>
    <w:rsid w:val="00AE1B7B"/>
    <w:rsid w:val="00B33EE4"/>
    <w:rsid w:val="00B51F34"/>
    <w:rsid w:val="00B56D5A"/>
    <w:rsid w:val="00BD4033"/>
    <w:rsid w:val="00BF35FF"/>
    <w:rsid w:val="00D06709"/>
    <w:rsid w:val="00D74C88"/>
    <w:rsid w:val="00DF1CB4"/>
    <w:rsid w:val="00E14266"/>
    <w:rsid w:val="00E70DE9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7D7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%20Hasnain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496B5802574A5FA04622FDA8551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71042-077F-4A3A-A6F6-C835E13DB0F1}"/>
      </w:docPartPr>
      <w:docPartBody>
        <w:p w:rsidR="00ED7C96" w:rsidRDefault="003635AE">
          <w:pPr>
            <w:pStyle w:val="61496B5802574A5FA04622FDA8551F32"/>
          </w:pPr>
          <w:r w:rsidRPr="005F5561">
            <w:t>Objective</w:t>
          </w:r>
        </w:p>
      </w:docPartBody>
    </w:docPart>
    <w:docPart>
      <w:docPartPr>
        <w:name w:val="4C05FE53885D4F18AD99F1F088829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97E72-F732-480F-A747-A9661CD3BAC7}"/>
      </w:docPartPr>
      <w:docPartBody>
        <w:p w:rsidR="00ED7C96" w:rsidRDefault="003635AE">
          <w:pPr>
            <w:pStyle w:val="4C05FE53885D4F18AD99F1F0888296B0"/>
          </w:pPr>
          <w:r w:rsidRPr="00AD0DDD">
            <w:t>Education</w:t>
          </w:r>
        </w:p>
      </w:docPartBody>
    </w:docPart>
    <w:docPart>
      <w:docPartPr>
        <w:name w:val="4692543549BA49C69738C0E764C6D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750B1-247D-41C1-93B2-02A26C97B241}"/>
      </w:docPartPr>
      <w:docPartBody>
        <w:p w:rsidR="00ED7C96" w:rsidRDefault="003635AE">
          <w:pPr>
            <w:pStyle w:val="4692543549BA49C69738C0E764C6D299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584C37D3184646E688F16E1D02CB6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8FA80-0CB8-419D-B6E3-FB197BCC37E6}"/>
      </w:docPartPr>
      <w:docPartBody>
        <w:p w:rsidR="00ED7C96" w:rsidRDefault="003635AE">
          <w:pPr>
            <w:pStyle w:val="584C37D3184646E688F16E1D02CB6449"/>
          </w:pPr>
          <w:r w:rsidRPr="00AD0DDD">
            <w:t>AWARDS</w:t>
          </w:r>
        </w:p>
      </w:docPartBody>
    </w:docPart>
    <w:docPart>
      <w:docPartPr>
        <w:name w:val="41FB70E8C5A84AFA85AA7AE679BFA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AB66B-E91F-4245-8D79-13CC230B0F35}"/>
      </w:docPartPr>
      <w:docPartBody>
        <w:p w:rsidR="00ED7C96" w:rsidRDefault="003635AE">
          <w:pPr>
            <w:pStyle w:val="41FB70E8C5A84AFA85AA7AE679BFA6F8"/>
          </w:pPr>
          <w:r w:rsidRPr="00560EA0">
            <w:t>Experience</w:t>
          </w:r>
        </w:p>
      </w:docPartBody>
    </w:docPart>
    <w:docPart>
      <w:docPartPr>
        <w:name w:val="38D4CB5099EA44FF82F5A4C9817EC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C6821-26E5-4734-AF27-8C909F815558}"/>
      </w:docPartPr>
      <w:docPartBody>
        <w:p w:rsidR="00ED7C96" w:rsidRDefault="003635AE">
          <w:pPr>
            <w:pStyle w:val="38D4CB5099EA44FF82F5A4C9817EC784"/>
          </w:pPr>
          <w:r w:rsidRPr="00560EA0">
            <w:t>Communication</w:t>
          </w:r>
        </w:p>
      </w:docPartBody>
    </w:docPart>
    <w:docPart>
      <w:docPartPr>
        <w:name w:val="24ED78CE3B7048CFAEE65047D4847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5871E-D775-4FAE-90E7-752F7C7354EE}"/>
      </w:docPartPr>
      <w:docPartBody>
        <w:p w:rsidR="00ED7C96" w:rsidRDefault="003635AE">
          <w:pPr>
            <w:pStyle w:val="24ED78CE3B7048CFAEE65047D4847372"/>
          </w:pPr>
          <w:r w:rsidRPr="00560EA0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AE"/>
    <w:rsid w:val="003635AE"/>
    <w:rsid w:val="00623D8F"/>
    <w:rsid w:val="00B5100F"/>
    <w:rsid w:val="00ED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496B5802574A5FA04622FDA8551F32">
    <w:name w:val="61496B5802574A5FA04622FDA8551F32"/>
  </w:style>
  <w:style w:type="paragraph" w:customStyle="1" w:styleId="4C05FE53885D4F18AD99F1F0888296B0">
    <w:name w:val="4C05FE53885D4F18AD99F1F0888296B0"/>
  </w:style>
  <w:style w:type="paragraph" w:customStyle="1" w:styleId="4692543549BA49C69738C0E764C6D299">
    <w:name w:val="4692543549BA49C69738C0E764C6D299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584C37D3184646E688F16E1D02CB6449">
    <w:name w:val="584C37D3184646E688F16E1D02CB6449"/>
  </w:style>
  <w:style w:type="paragraph" w:customStyle="1" w:styleId="41FB70E8C5A84AFA85AA7AE679BFA6F8">
    <w:name w:val="41FB70E8C5A84AFA85AA7AE679BFA6F8"/>
  </w:style>
  <w:style w:type="paragraph" w:customStyle="1" w:styleId="38D4CB5099EA44FF82F5A4C9817EC784">
    <w:name w:val="38D4CB5099EA44FF82F5A4C9817EC784"/>
  </w:style>
  <w:style w:type="paragraph" w:customStyle="1" w:styleId="24ED78CE3B7048CFAEE65047D4847372">
    <w:name w:val="24ED78CE3B7048CFAEE65047D48473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77663C-4155-41DC-85CB-4B6EBCEF10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Hasnain</dc:creator>
  <cp:keywords/>
  <dc:description/>
  <cp:lastModifiedBy/>
  <cp:revision>1</cp:revision>
  <dcterms:created xsi:type="dcterms:W3CDTF">2022-01-14T17:20:00Z</dcterms:created>
  <dcterms:modified xsi:type="dcterms:W3CDTF">2022-01-15T10:49:00Z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