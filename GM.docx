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9B3926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83AE9EF" w14:textId="03447168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CEB4CB9" wp14:editId="79EB461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56701C0" id="Group 1" o:spid="_x0000_s1026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2658D">
              <w:t>GM</w:t>
            </w:r>
          </w:p>
          <w:p w14:paraId="072D609A" w14:textId="77777777" w:rsidR="00A50939" w:rsidRPr="00906BEE" w:rsidRDefault="00712AA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FA407A968C04542B471827C8D248615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083AF684" w14:textId="3C30F5D4" w:rsidR="002C2CDD" w:rsidRPr="00D2658D" w:rsidRDefault="00D2658D" w:rsidP="00D2658D">
            <w:r w:rsidRPr="00D2658D">
              <w:rPr>
                <w:rFonts w:ascii="Arial" w:hAnsi="Arial" w:cs="Arial"/>
                <w:color w:val="202124"/>
                <w:shd w:val="clear" w:color="auto" w:fill="FFFFFF"/>
              </w:rPr>
              <w:t>Looking for a challenging role in a reputed company to utilize my engineering skills that can contribute to the company's growth as well as enhance my knowledge by exploring new things</w:t>
            </w:r>
            <w:r w:rsidR="00975A1F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590FD1A3" w14:textId="77777777" w:rsidR="002C2CDD" w:rsidRPr="00906BEE" w:rsidRDefault="00712AA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4BB9F10123A4A5598324659E8C4DB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5DAA300" w14:textId="6B271301" w:rsidR="00741125" w:rsidRDefault="007323B6" w:rsidP="00741125">
            <w:r>
              <w:t>ASPEN HYSYS</w:t>
            </w:r>
          </w:p>
          <w:p w14:paraId="55110001" w14:textId="29FFEEB3" w:rsidR="007323B6" w:rsidRDefault="007323B6" w:rsidP="00741125">
            <w:r>
              <w:t xml:space="preserve">POWER POINT </w:t>
            </w:r>
          </w:p>
          <w:p w14:paraId="5A751F91" w14:textId="785782EF" w:rsidR="007323B6" w:rsidRDefault="007323B6" w:rsidP="00741125">
            <w:r>
              <w:t>MS WORD</w:t>
            </w:r>
          </w:p>
          <w:p w14:paraId="50470628" w14:textId="782DEF8C" w:rsidR="007323B6" w:rsidRDefault="007323B6" w:rsidP="00741125">
            <w:r>
              <w:t>AMAZON MARKETING</w:t>
            </w:r>
          </w:p>
          <w:p w14:paraId="24DA31B5" w14:textId="0B07F743" w:rsidR="004A3BB7" w:rsidRPr="00906BEE" w:rsidRDefault="004A3BB7" w:rsidP="004A3BB7">
            <w:pPr>
              <w:pStyle w:val="Heading3"/>
            </w:pPr>
            <w:r>
              <w:t>CONTACT</w:t>
            </w:r>
          </w:p>
          <w:p w14:paraId="63BF64C6" w14:textId="5B68EC71" w:rsidR="00A306C8" w:rsidRDefault="00A306C8" w:rsidP="004A3BB7">
            <w:r>
              <w:t>E-mail</w:t>
            </w:r>
            <w:r w:rsidR="001E5327">
              <w:t>:</w:t>
            </w:r>
          </w:p>
          <w:p w14:paraId="16EDE68F" w14:textId="5D1F9CDF" w:rsidR="00A306C8" w:rsidRDefault="00712AAF" w:rsidP="004A3BB7">
            <w:hyperlink r:id="rId7" w:history="1">
              <w:r w:rsidR="001E5327" w:rsidRPr="00D853E3">
                <w:rPr>
                  <w:rStyle w:val="Hyperlink"/>
                </w:rPr>
                <w:t>maseehkhanp@gmail.com</w:t>
              </w:r>
            </w:hyperlink>
          </w:p>
          <w:p w14:paraId="56945129" w14:textId="2E2556CF" w:rsidR="007323B6" w:rsidRDefault="00A306C8" w:rsidP="004A3BB7">
            <w:r>
              <w:t>Contact no:</w:t>
            </w:r>
            <w:r w:rsidR="007323B6">
              <w:t xml:space="preserve"> 03138146850</w:t>
            </w:r>
          </w:p>
          <w:p w14:paraId="7AECE903" w14:textId="4FDC8F0E" w:rsidR="00A306C8" w:rsidRDefault="001E5327" w:rsidP="004A3BB7">
            <w:r>
              <w:t>Address</w:t>
            </w:r>
            <w:r w:rsidR="00A306C8">
              <w:t xml:space="preserve">: </w:t>
            </w:r>
            <w:r>
              <w:t>Hyderabad, Sindh</w:t>
            </w:r>
          </w:p>
          <w:p w14:paraId="4EEA3015" w14:textId="52E281A4" w:rsidR="007323B6" w:rsidRPr="00906BEE" w:rsidRDefault="007323B6" w:rsidP="004A3BB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3A289521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943759E" w14:textId="0BD495BE" w:rsidR="00C612DA" w:rsidRPr="004A3BB7" w:rsidRDefault="00712AAF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57F0E7628A2247CC8EAF5B4FC9B47EE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r w:rsidR="00D2658D" w:rsidRPr="004A3BB7">
                        <w:rPr>
                          <w:b/>
                          <w:bCs/>
                          <w:color w:val="FFFFFF" w:themeColor="background1"/>
                        </w:rPr>
                        <w:t>GHULAM MUSTAFA KHAN</w:t>
                      </w:r>
                    </w:sdtContent>
                  </w:sdt>
                </w:p>
                <w:p w14:paraId="7C03D5A8" w14:textId="41B26E92" w:rsidR="00906BEE" w:rsidRPr="00906BEE" w:rsidRDefault="00712AAF" w:rsidP="00D2658D">
                  <w:pPr>
                    <w:pStyle w:val="Heading2"/>
                    <w:jc w:val="center"/>
                    <w:outlineLvl w:val="1"/>
                  </w:pPr>
                  <w:sdt>
                    <w:sdtPr>
                      <w:rPr>
                        <w:sz w:val="30"/>
                        <w:szCs w:val="30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73A836EF4E88447DA6989661A3D9A59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2658D" w:rsidRPr="00D2658D">
                        <w:rPr>
                          <w:sz w:val="30"/>
                          <w:szCs w:val="30"/>
                        </w:rPr>
                        <w:t>CHEMICAL ENGINEER</w:t>
                      </w:r>
                    </w:sdtContent>
                  </w:sdt>
                </w:p>
              </w:tc>
            </w:tr>
          </w:tbl>
          <w:p w14:paraId="41EDD9A5" w14:textId="77777777" w:rsidR="002C2CDD" w:rsidRPr="00906BEE" w:rsidRDefault="00712AA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B0C4155FEF94994B3E576712FEF541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D06E0B4" w14:textId="5EFB4C48" w:rsidR="00D43D9F" w:rsidRPr="00D43D9F" w:rsidRDefault="00D43D9F" w:rsidP="007569C1">
            <w:pPr>
              <w:rPr>
                <w:rFonts w:asciiTheme="majorHAnsi" w:hAnsiTheme="majorHAnsi"/>
              </w:rPr>
            </w:pPr>
            <w:r w:rsidRPr="00D43D9F">
              <w:rPr>
                <w:rFonts w:asciiTheme="majorHAnsi" w:hAnsiTheme="majorHAnsi"/>
              </w:rPr>
              <w:t>DATE: 1-1-2022 TO 10-1-2022</w:t>
            </w:r>
          </w:p>
          <w:p w14:paraId="5A2B6EC5" w14:textId="77777777" w:rsidR="00D43D9F" w:rsidRDefault="00D43D9F" w:rsidP="007569C1"/>
          <w:p w14:paraId="45CA2FC3" w14:textId="32D5F0AB" w:rsidR="00D43D9F" w:rsidRDefault="00D43D9F" w:rsidP="007569C1">
            <w:r>
              <w:t>Internship in ARCHROMA, JAMSHORO</w:t>
            </w:r>
          </w:p>
          <w:p w14:paraId="32630306" w14:textId="1B77C2F1" w:rsidR="00D43D9F" w:rsidRDefault="00D43D9F" w:rsidP="007569C1"/>
          <w:p w14:paraId="5C7E4F25" w14:textId="78C42314" w:rsidR="00D43D9F" w:rsidRPr="00D43D9F" w:rsidRDefault="00D43D9F" w:rsidP="007569C1">
            <w:pPr>
              <w:rPr>
                <w:rFonts w:asciiTheme="majorHAnsi" w:hAnsiTheme="majorHAnsi"/>
              </w:rPr>
            </w:pPr>
            <w:r w:rsidRPr="00D43D9F">
              <w:rPr>
                <w:rFonts w:asciiTheme="majorHAnsi" w:hAnsiTheme="majorHAnsi"/>
              </w:rPr>
              <w:t>DATE:15-1-2022 TO 30-1-2022</w:t>
            </w:r>
          </w:p>
          <w:p w14:paraId="7184954F" w14:textId="69AA4FF4" w:rsidR="002C2CDD" w:rsidRDefault="00D43D9F" w:rsidP="007569C1">
            <w:r>
              <w:t xml:space="preserve"> </w:t>
            </w:r>
          </w:p>
          <w:p w14:paraId="6E6F00A2" w14:textId="13A49304" w:rsidR="00D43D9F" w:rsidRPr="00906BEE" w:rsidRDefault="00D43D9F" w:rsidP="007569C1">
            <w:r>
              <w:t xml:space="preserve">Internship in LUCKY </w:t>
            </w:r>
            <w:r w:rsidR="004A3BB7">
              <w:t>CEMENT, KARACHI</w:t>
            </w:r>
            <w:r>
              <w:t xml:space="preserve"> PLANT</w:t>
            </w:r>
          </w:p>
          <w:p w14:paraId="0660FD3A" w14:textId="77777777" w:rsidR="002C2CDD" w:rsidRPr="00906BEE" w:rsidRDefault="00712AA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CB2BFE205CB47FA82FCB26CFD8CC0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1DF418F" w14:textId="6E1AC9C9" w:rsidR="002C2CDD" w:rsidRPr="00906BEE" w:rsidRDefault="004A3BB7" w:rsidP="007569C1">
            <w:pPr>
              <w:pStyle w:val="Heading4"/>
            </w:pPr>
            <w:r>
              <w:t>INTERMEDIATE</w:t>
            </w:r>
          </w:p>
          <w:p w14:paraId="7CE2DA38" w14:textId="750F37C6" w:rsidR="002C2CDD" w:rsidRDefault="004A3BB7" w:rsidP="007569C1">
            <w:r>
              <w:t xml:space="preserve">Degree College, </w:t>
            </w:r>
            <w:proofErr w:type="spellStart"/>
            <w:r>
              <w:t>Kohsar</w:t>
            </w:r>
            <w:proofErr w:type="spellEnd"/>
            <w:r>
              <w:t xml:space="preserve"> </w:t>
            </w:r>
            <w:r w:rsidR="007323B6">
              <w:t>(</w:t>
            </w:r>
            <w:r w:rsidR="00A306C8">
              <w:t>2019)</w:t>
            </w:r>
          </w:p>
          <w:p w14:paraId="1ABCA9CB" w14:textId="27AC32DB" w:rsidR="004A3BB7" w:rsidRPr="00906BEE" w:rsidRDefault="004A3BB7" w:rsidP="007569C1">
            <w:r>
              <w:t>GRADE: A1</w:t>
            </w:r>
          </w:p>
          <w:p w14:paraId="25DA9D4B" w14:textId="1B451340" w:rsidR="002C2CDD" w:rsidRPr="00906BEE" w:rsidRDefault="004A3BB7" w:rsidP="007569C1">
            <w:pPr>
              <w:pStyle w:val="Heading4"/>
            </w:pPr>
            <w:r>
              <w:t>undergraduate</w:t>
            </w:r>
          </w:p>
          <w:p w14:paraId="4ED0FEF7" w14:textId="09C6924B" w:rsidR="002C2CDD" w:rsidRPr="00906BEE" w:rsidRDefault="004A3BB7" w:rsidP="007569C1">
            <w:r>
              <w:t>B.E Chemical Engineering from Mehran University</w:t>
            </w:r>
            <w:r w:rsidR="007323B6">
              <w:t xml:space="preserve"> </w:t>
            </w:r>
            <w:r w:rsidR="00744678">
              <w:t>of</w:t>
            </w:r>
            <w:r w:rsidR="007323B6">
              <w:t xml:space="preserve"> Engineering </w:t>
            </w:r>
            <w:r w:rsidR="00744678">
              <w:t>and</w:t>
            </w:r>
            <w:r w:rsidR="007323B6">
              <w:t xml:space="preserve"> Technology</w:t>
            </w:r>
          </w:p>
          <w:p w14:paraId="42D236D4" w14:textId="047B8512" w:rsidR="002C2CDD" w:rsidRPr="00906BEE" w:rsidRDefault="007323B6" w:rsidP="007569C1">
            <w:pPr>
              <w:pStyle w:val="Heading3"/>
            </w:pPr>
            <w:r>
              <w:t>PERSONAL INFORMATION</w:t>
            </w:r>
          </w:p>
          <w:p w14:paraId="7F4212E2" w14:textId="49EE1D7F" w:rsidR="00741125" w:rsidRPr="001E5327" w:rsidRDefault="001E5327" w:rsidP="00741125">
            <w:r w:rsidRPr="001E5327">
              <w:t>Father’s Name</w:t>
            </w:r>
            <w:r w:rsidR="00A306C8" w:rsidRPr="001E5327">
              <w:t xml:space="preserve">: </w:t>
            </w:r>
            <w:r w:rsidRPr="001E5327">
              <w:t xml:space="preserve">Maseeh </w:t>
            </w:r>
            <w:proofErr w:type="spellStart"/>
            <w:r w:rsidRPr="001E5327">
              <w:t>Uz</w:t>
            </w:r>
            <w:proofErr w:type="spellEnd"/>
            <w:r w:rsidRPr="001E5327">
              <w:t xml:space="preserve"> Zaman Khan</w:t>
            </w:r>
          </w:p>
          <w:p w14:paraId="37971437" w14:textId="42F74D9E" w:rsidR="00A306C8" w:rsidRPr="001E5327" w:rsidRDefault="001E5327" w:rsidP="00741125">
            <w:r w:rsidRPr="001E5327">
              <w:t>Surname</w:t>
            </w:r>
            <w:r w:rsidR="00A306C8" w:rsidRPr="001E5327">
              <w:t xml:space="preserve">: </w:t>
            </w:r>
            <w:r w:rsidRPr="001E5327">
              <w:t xml:space="preserve">Yousuf </w:t>
            </w:r>
            <w:proofErr w:type="spellStart"/>
            <w:r w:rsidRPr="001E5327">
              <w:t>Zai</w:t>
            </w:r>
            <w:proofErr w:type="spellEnd"/>
            <w:r w:rsidRPr="001E5327">
              <w:t xml:space="preserve"> Pathan</w:t>
            </w:r>
          </w:p>
          <w:p w14:paraId="48455F64" w14:textId="7812682A" w:rsidR="00A306C8" w:rsidRPr="001E5327" w:rsidRDefault="001E5327" w:rsidP="00741125">
            <w:proofErr w:type="spellStart"/>
            <w:r w:rsidRPr="001E5327">
              <w:t>Cnic</w:t>
            </w:r>
            <w:proofErr w:type="spellEnd"/>
            <w:r w:rsidRPr="001E5327">
              <w:t xml:space="preserve"> No</w:t>
            </w:r>
            <w:r w:rsidR="00A306C8" w:rsidRPr="001E5327">
              <w:t>: 41304-6117466-9</w:t>
            </w:r>
          </w:p>
          <w:p w14:paraId="0CF35427" w14:textId="6CCBDAFB" w:rsidR="00A306C8" w:rsidRPr="001E5327" w:rsidRDefault="001E5327" w:rsidP="00741125">
            <w:r w:rsidRPr="001E5327">
              <w:t>Date Of Birth</w:t>
            </w:r>
            <w:r w:rsidR="00A306C8" w:rsidRPr="001E5327">
              <w:t>: 20-1-2001</w:t>
            </w:r>
          </w:p>
          <w:p w14:paraId="6259B002" w14:textId="1D67E19A" w:rsidR="00A306C8" w:rsidRPr="001E5327" w:rsidRDefault="001E5327" w:rsidP="00741125">
            <w:r w:rsidRPr="001E5327">
              <w:t>Domicile/</w:t>
            </w:r>
            <w:proofErr w:type="spellStart"/>
            <w:r w:rsidRPr="001E5327">
              <w:t>Prc</w:t>
            </w:r>
            <w:proofErr w:type="spellEnd"/>
            <w:r w:rsidR="00A306C8" w:rsidRPr="001E5327">
              <w:t xml:space="preserve">: </w:t>
            </w:r>
            <w:r w:rsidRPr="001E5327">
              <w:t>Hyderabad</w:t>
            </w:r>
          </w:p>
          <w:p w14:paraId="41D6143B" w14:textId="332E7748" w:rsidR="00A306C8" w:rsidRPr="001E5327" w:rsidRDefault="008B1C1C" w:rsidP="00741125">
            <w:r w:rsidRPr="001E5327">
              <w:t>Marital</w:t>
            </w:r>
            <w:r w:rsidR="001E5327" w:rsidRPr="001E5327">
              <w:t xml:space="preserve"> Status</w:t>
            </w:r>
            <w:r w:rsidR="00A306C8" w:rsidRPr="001E5327">
              <w:t xml:space="preserve">: </w:t>
            </w:r>
            <w:r w:rsidR="001E5327" w:rsidRPr="001E5327">
              <w:t>Single</w:t>
            </w:r>
          </w:p>
          <w:p w14:paraId="521C32C5" w14:textId="77DDE709" w:rsidR="00A306C8" w:rsidRPr="001E5327" w:rsidRDefault="00A306C8" w:rsidP="00741125">
            <w:r w:rsidRPr="001E5327">
              <w:t>R</w:t>
            </w:r>
            <w:r w:rsidR="001E5327" w:rsidRPr="001E5327">
              <w:t>eligion</w:t>
            </w:r>
            <w:r w:rsidRPr="001E5327">
              <w:t xml:space="preserve">: </w:t>
            </w:r>
            <w:r w:rsidR="001E5327" w:rsidRPr="001E5327">
              <w:t>Islam</w:t>
            </w:r>
          </w:p>
          <w:p w14:paraId="158E287A" w14:textId="17787C38" w:rsidR="00A306C8" w:rsidRPr="00906BEE" w:rsidRDefault="001E5327" w:rsidP="00741125">
            <w:r w:rsidRPr="001E5327">
              <w:t>Nationality</w:t>
            </w:r>
            <w:r w:rsidR="00A306C8" w:rsidRPr="001E5327">
              <w:t xml:space="preserve">: </w:t>
            </w:r>
            <w:r w:rsidRPr="001E5327">
              <w:t>Pakistani</w:t>
            </w:r>
          </w:p>
        </w:tc>
      </w:tr>
    </w:tbl>
    <w:p w14:paraId="49048190" w14:textId="77777777" w:rsidR="00C62C50" w:rsidRDefault="00C62C50" w:rsidP="008B1C1C">
      <w:pPr>
        <w:pStyle w:val="NoSpacing"/>
      </w:pPr>
    </w:p>
    <w:sectPr w:rsidR="00C62C50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3F54" w14:textId="77777777" w:rsidR="00712AAF" w:rsidRDefault="00712AAF" w:rsidP="00713050">
      <w:pPr>
        <w:spacing w:line="240" w:lineRule="auto"/>
      </w:pPr>
      <w:r>
        <w:separator/>
      </w:r>
    </w:p>
  </w:endnote>
  <w:endnote w:type="continuationSeparator" w:id="0">
    <w:p w14:paraId="5D6A5763" w14:textId="77777777" w:rsidR="00712AAF" w:rsidRDefault="00712AA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12CCCB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8ADB0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7461B8D" wp14:editId="579BDCF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A039C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025E4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77F8F9" wp14:editId="42971FC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D2D44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E6F05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AA0AE7" wp14:editId="287106F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33969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9EA50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24799D" wp14:editId="795A2DA2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FDBB7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FE82AB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EB6488B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209E1F3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02DFEDF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F97717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B4B1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E3D4" w14:textId="77777777" w:rsidR="00712AAF" w:rsidRDefault="00712AAF" w:rsidP="00713050">
      <w:pPr>
        <w:spacing w:line="240" w:lineRule="auto"/>
      </w:pPr>
      <w:r>
        <w:separator/>
      </w:r>
    </w:p>
  </w:footnote>
  <w:footnote w:type="continuationSeparator" w:id="0">
    <w:p w14:paraId="6C0B4543" w14:textId="77777777" w:rsidR="00712AAF" w:rsidRDefault="00712AA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975A1F" w:rsidRPr="00F207C0" w14:paraId="0339DC67" w14:textId="77777777" w:rsidTr="00975A1F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0"/>
          </w:tblGrid>
          <w:tr w:rsidR="00975A1F" w14:paraId="0C86AA7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FAFF63F" w14:textId="1B0B751F" w:rsidR="00975A1F" w:rsidRDefault="00975A1F" w:rsidP="00975A1F">
                <w:pPr>
                  <w:pStyle w:val="Heading2"/>
                  <w:jc w:val="left"/>
                  <w:outlineLvl w:val="1"/>
                </w:pPr>
                <w:r>
                  <w:t xml:space="preserve"> </w:t>
                </w:r>
              </w:p>
            </w:tc>
          </w:tr>
        </w:tbl>
        <w:p w14:paraId="2545D645" w14:textId="77777777" w:rsidR="00975A1F" w:rsidRPr="00F207C0" w:rsidRDefault="00975A1F" w:rsidP="001A5CA9"/>
      </w:tc>
    </w:tr>
  </w:tbl>
  <w:p w14:paraId="5DC90BE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8D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E5327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3BB7"/>
    <w:rsid w:val="004A68F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2AAF"/>
    <w:rsid w:val="00713050"/>
    <w:rsid w:val="007323B6"/>
    <w:rsid w:val="00741125"/>
    <w:rsid w:val="00744678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B1C1C"/>
    <w:rsid w:val="008C6BCA"/>
    <w:rsid w:val="008C7B50"/>
    <w:rsid w:val="008E4B30"/>
    <w:rsid w:val="00906BEE"/>
    <w:rsid w:val="009243E7"/>
    <w:rsid w:val="00975A1F"/>
    <w:rsid w:val="00985D58"/>
    <w:rsid w:val="009B3C40"/>
    <w:rsid w:val="009E3511"/>
    <w:rsid w:val="009F7AD9"/>
    <w:rsid w:val="00A306C8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BD2871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2658D"/>
    <w:rsid w:val="00D43D9F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7A5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32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eehkhan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lp\AppData\Local\Microsoft\Office\16.0\DTS\en-US%7b0DC3CECD-4D84-45EC-840E-D780D425754E%7d\%7b852417C9-FE97-4C49-866D-DA1C1E2BF4C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407A968C04542B471827C8D248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386C6-BC13-4C05-AE79-9DCD86977FCD}"/>
      </w:docPartPr>
      <w:docPartBody>
        <w:p w:rsidR="004410A5" w:rsidRDefault="002259FE">
          <w:pPr>
            <w:pStyle w:val="3FA407A968C04542B471827C8D248615"/>
          </w:pPr>
          <w:r w:rsidRPr="00906BEE">
            <w:t>Objective</w:t>
          </w:r>
        </w:p>
      </w:docPartBody>
    </w:docPart>
    <w:docPart>
      <w:docPartPr>
        <w:name w:val="A4BB9F10123A4A5598324659E8C4D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F6965-1A85-4F7C-BE27-EE556AAB870F}"/>
      </w:docPartPr>
      <w:docPartBody>
        <w:p w:rsidR="004410A5" w:rsidRDefault="002259FE">
          <w:pPr>
            <w:pStyle w:val="A4BB9F10123A4A5598324659E8C4DB25"/>
          </w:pPr>
          <w:r w:rsidRPr="00906BEE">
            <w:t>Skills</w:t>
          </w:r>
        </w:p>
      </w:docPartBody>
    </w:docPart>
    <w:docPart>
      <w:docPartPr>
        <w:name w:val="57F0E7628A2247CC8EAF5B4FC9B4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2F77E-59DE-48F4-8480-C08370737EF8}"/>
      </w:docPartPr>
      <w:docPartBody>
        <w:p w:rsidR="004410A5" w:rsidRDefault="002259FE">
          <w:pPr>
            <w:pStyle w:val="57F0E7628A2247CC8EAF5B4FC9B47EE1"/>
          </w:pPr>
          <w:r>
            <w:t>Your name</w:t>
          </w:r>
        </w:p>
      </w:docPartBody>
    </w:docPart>
    <w:docPart>
      <w:docPartPr>
        <w:name w:val="73A836EF4E88447DA6989661A3D9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F71FC-FF62-4B98-857F-E6B31CACDBD4}"/>
      </w:docPartPr>
      <w:docPartBody>
        <w:p w:rsidR="004410A5" w:rsidRDefault="002259FE">
          <w:pPr>
            <w:pStyle w:val="73A836EF4E88447DA6989661A3D9A591"/>
          </w:pPr>
          <w:r w:rsidRPr="007D6458">
            <w:t>Profession or Industry</w:t>
          </w:r>
        </w:p>
      </w:docPartBody>
    </w:docPart>
    <w:docPart>
      <w:docPartPr>
        <w:name w:val="6B0C4155FEF94994B3E576712FEF5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4D7EF-D136-44BD-B0EC-F0428C4BA92A}"/>
      </w:docPartPr>
      <w:docPartBody>
        <w:p w:rsidR="004410A5" w:rsidRDefault="002259FE">
          <w:pPr>
            <w:pStyle w:val="6B0C4155FEF94994B3E576712FEF541C"/>
          </w:pPr>
          <w:r w:rsidRPr="00906BEE">
            <w:t>Experience</w:t>
          </w:r>
        </w:p>
      </w:docPartBody>
    </w:docPart>
    <w:docPart>
      <w:docPartPr>
        <w:name w:val="0CB2BFE205CB47FA82FCB26CFD8CC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FAD1F-4E86-47B6-8017-DD4F3C0A0A31}"/>
      </w:docPartPr>
      <w:docPartBody>
        <w:p w:rsidR="004410A5" w:rsidRDefault="002259FE">
          <w:pPr>
            <w:pStyle w:val="0CB2BFE205CB47FA82FCB26CFD8CC076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A3"/>
    <w:rsid w:val="002259FE"/>
    <w:rsid w:val="00401FA3"/>
    <w:rsid w:val="004410A5"/>
    <w:rsid w:val="00A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407A968C04542B471827C8D248615">
    <w:name w:val="3FA407A968C04542B471827C8D248615"/>
  </w:style>
  <w:style w:type="paragraph" w:customStyle="1" w:styleId="A4BB9F10123A4A5598324659E8C4DB25">
    <w:name w:val="A4BB9F10123A4A5598324659E8C4DB25"/>
  </w:style>
  <w:style w:type="paragraph" w:customStyle="1" w:styleId="57F0E7628A2247CC8EAF5B4FC9B47EE1">
    <w:name w:val="57F0E7628A2247CC8EAF5B4FC9B47EE1"/>
  </w:style>
  <w:style w:type="paragraph" w:customStyle="1" w:styleId="73A836EF4E88447DA6989661A3D9A591">
    <w:name w:val="73A836EF4E88447DA6989661A3D9A591"/>
  </w:style>
  <w:style w:type="paragraph" w:customStyle="1" w:styleId="6B0C4155FEF94994B3E576712FEF541C">
    <w:name w:val="6B0C4155FEF94994B3E576712FEF541C"/>
  </w:style>
  <w:style w:type="paragraph" w:customStyle="1" w:styleId="0CB2BFE205CB47FA82FCB26CFD8CC076">
    <w:name w:val="0CB2BFE205CB47FA82FCB26CFD8CC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{852417C9-FE97-4C49-866D-DA1C1E2BF4CF}tf16392716_win32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CHEMICAL ENGINEER</dc:subject>
  <dc:creator/>
  <cp:keywords/>
  <dc:description/>
  <cp:lastModifiedBy/>
  <cp:revision>1</cp:revision>
  <dcterms:created xsi:type="dcterms:W3CDTF">2022-04-05T18:21:00Z</dcterms:created>
  <dcterms:modified xsi:type="dcterms:W3CDTF">2022-04-05T18:59:00Z</dcterms:modified>
</cp:coreProperties>
</file>